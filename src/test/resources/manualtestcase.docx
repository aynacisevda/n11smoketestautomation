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E6" w:rsidRDefault="00661B73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</w:t>
      </w:r>
      <w:r w:rsidR="00837709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ST CASE PLANNING AND EXECUTION</w:t>
      </w: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1276"/>
        <w:gridCol w:w="1493"/>
        <w:gridCol w:w="208"/>
        <w:gridCol w:w="2100"/>
        <w:gridCol w:w="1018"/>
        <w:gridCol w:w="397"/>
        <w:gridCol w:w="1163"/>
        <w:gridCol w:w="764"/>
        <w:gridCol w:w="86"/>
        <w:gridCol w:w="1714"/>
      </w:tblGrid>
      <w:tr w:rsidR="00705A35" w:rsidRPr="00705A35" w:rsidTr="00AF3558">
        <w:trPr>
          <w:trHeight w:val="289"/>
        </w:trPr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:rsidTr="00AF3558">
        <w:trPr>
          <w:trHeight w:val="469"/>
        </w:trPr>
        <w:tc>
          <w:tcPr>
            <w:tcW w:w="5954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 basic functionality of N11 e-commerce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web</w:t>
            </w:r>
            <w:r w:rsid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site.</w:t>
            </w:r>
          </w:p>
        </w:tc>
        <w:tc>
          <w:tcPr>
            <w:tcW w:w="1701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705A35" w:rsidRPr="00705A35" w:rsidRDefault="00776FB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10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C7C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TC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76FB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</w:tr>
      <w:tr w:rsidR="00705A35" w:rsidRPr="00705A35" w:rsidTr="00AF3558">
        <w:trPr>
          <w:trHeight w:val="347"/>
        </w:trPr>
        <w:tc>
          <w:tcPr>
            <w:tcW w:w="7655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AF3558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  </w:t>
            </w:r>
            <w:r w:rsidR="00705A35"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705A35" w:rsidTr="00AF3558">
        <w:trPr>
          <w:trHeight w:val="469"/>
        </w:trPr>
        <w:tc>
          <w:tcPr>
            <w:tcW w:w="7655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E84AA0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 basic functionality of N11 e-commerce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web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site with smoke tests.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76FBE" w:rsidRP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Sevda Aynacı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76FBE" w:rsidRP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Sevda Aynacı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76FB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</w:tr>
      <w:tr w:rsidR="00705A35" w:rsidRPr="00705A35" w:rsidTr="00705A35">
        <w:trPr>
          <w:trHeight w:val="73"/>
        </w:trPr>
        <w:tc>
          <w:tcPr>
            <w:tcW w:w="1489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:rsidTr="007C7C4B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866A21" w:rsidP="00E84AA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       </w:t>
            </w:r>
            <w:r w:rsidR="00E84AA0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EST PREREQUISITE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E84AA0" w:rsidP="00866A21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="00866A21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37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66A21" w:rsidRPr="00705A35" w:rsidTr="00F90A75">
        <w:trPr>
          <w:trHeight w:val="721"/>
        </w:trPr>
        <w:tc>
          <w:tcPr>
            <w:tcW w:w="14897" w:type="dxa"/>
            <w:gridSpan w:val="1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90A75" w:rsidRDefault="00F90A75" w:rsidP="00F90A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F90A75" w:rsidRPr="00F90A75" w:rsidRDefault="00F90A75" w:rsidP="00F90A75">
            <w:pPr>
              <w:rPr>
                <w:rFonts w:ascii="Calibri" w:hAnsi="Calibri"/>
                <w:color w:val="000000"/>
              </w:rPr>
            </w:pPr>
            <w:r w:rsidRPr="00F90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successful member registration with valid email address must already exist.</w:t>
            </w:r>
          </w:p>
          <w:p w:rsidR="00866A21" w:rsidRPr="00705A35" w:rsidRDefault="00866A21" w:rsidP="00F90A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05A35" w:rsidRPr="00705A35" w:rsidTr="00705A35">
        <w:trPr>
          <w:trHeight w:val="173"/>
        </w:trPr>
        <w:tc>
          <w:tcPr>
            <w:tcW w:w="14897" w:type="dxa"/>
            <w:gridSpan w:val="1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C2B1C" w:rsidRPr="00705A35" w:rsidTr="00866A21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2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481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85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17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84AA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F90A75" w:rsidP="00E84AA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Navigate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 ‘</w:t>
            </w:r>
            <w:r w:rsidRPr="00F90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https://www.n11.com/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57344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F90A75" w:rsidP="00AC2B1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N11 h</w:t>
            </w:r>
            <w:r w:rsidR="007C7C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ome page should </w:t>
            </w:r>
            <w:r w:rsid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open</w:t>
            </w:r>
            <w:r w:rsidR="00E84AA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successfully.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C7C4B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84AA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90A75" w:rsidRPr="00705A35" w:rsidRDefault="00F90A75" w:rsidP="00F90A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05A35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C7C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E84AA0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 ‘Login’ button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57344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E84AA0" w:rsidP="007C7C4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Login page </w:t>
            </w:r>
            <w:r w:rsid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should open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successfully.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C7C4B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C7C4B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C7C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C7C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705A35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C7C4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C7C4B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Enter valid ‘email’ and ‘password’ and click login button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57344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AC2B1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should login successfully.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705A35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2B1C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AC2B1C" w:rsidP="00866A2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Enter ‘</w:t>
            </w:r>
            <w:r w:rsidR="00866A2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search data’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to search bar and click search icon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57344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AC2B1C" w:rsidP="00AC2B1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 results should be loaded with no errors and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should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 consistent with search data.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866A2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Enter ‘samsung’ as search data.</w:t>
            </w:r>
          </w:p>
        </w:tc>
      </w:tr>
      <w:tr w:rsidR="00705A35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2B1C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AC2B1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page 2 from search results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57344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AC2B1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</w:t>
            </w:r>
            <w:r w:rsidRP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age 2 is currently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should display</w:t>
            </w:r>
            <w:r w:rsidRPr="00AC2B1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on the page that opens.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705A35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457344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the third product that listed and add to favorites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57344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664644" w:rsidP="006646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t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hird product should be added to favorites successfully.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705A35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457344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Go to my favorite</w:t>
            </w:r>
            <w:r w:rsidR="00AF355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’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 page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57344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4573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My 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favorite’s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page should open successfully.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573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F35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AF3558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Check if </w:t>
            </w:r>
            <w:r w:rsidR="0066464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third product </w:t>
            </w:r>
            <w:r w:rsidRPr="0045734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that is added as favorite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is available on my favorites page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AF3558" w:rsidRPr="00705A35" w:rsidRDefault="00AF3558" w:rsidP="00AF355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Product should be available on my favorite’s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3558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‘Kaldır’ button and remove product from my favorite’</w:t>
            </w:r>
            <w:r w:rsidR="0066464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list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F3558" w:rsidRPr="00705A35" w:rsidRDefault="00AF3558" w:rsidP="00AF355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F3558" w:rsidRPr="00705A35" w:rsidRDefault="00AF3558" w:rsidP="006646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Product should be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removed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from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my favorite’s </w:t>
            </w:r>
            <w:r w:rsidR="0066464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list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successfully.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AF3558" w:rsidRPr="00705A35" w:rsidTr="00866A21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AF3558" w:rsidRPr="00705A35" w:rsidRDefault="00866A21" w:rsidP="00A85F6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Check if </w:t>
            </w:r>
            <w:r w:rsidR="00A85F6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the removed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product is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not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available on my favorites page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F3558" w:rsidRPr="00705A35" w:rsidRDefault="00AF3558" w:rsidP="00AF355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02.10.2020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F3558" w:rsidRPr="00705A35" w:rsidRDefault="00866A21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Product should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 available on my favorite’s page.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F3558" w:rsidRPr="00705A35" w:rsidRDefault="00AF3558" w:rsidP="00AF355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:rsidR="00AF3558" w:rsidRDefault="00AF3558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AF3558" w:rsidSect="004C4E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  <w:bookmarkStart w:id="0" w:name="_GoBack"/>
      <w:bookmarkEnd w:id="0"/>
    </w:p>
    <w:p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:rsidR="000732A0" w:rsidRPr="00491059" w:rsidRDefault="000732A0" w:rsidP="000732A0"/>
    <w:p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217" w:rsidRDefault="003A3217" w:rsidP="00B01A05">
      <w:r>
        <w:separator/>
      </w:r>
    </w:p>
  </w:endnote>
  <w:endnote w:type="continuationSeparator" w:id="0">
    <w:p w:rsidR="003A3217" w:rsidRDefault="003A3217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F90A75">
    <w:pPr>
      <w:pStyle w:val="Foot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1" name="MSIPCM32084a43b7856b3f39802689" descr="{&quot;HashCode&quot;:-2060151411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0A75" w:rsidRPr="00F90A75" w:rsidRDefault="00F90A75" w:rsidP="00F90A75">
                          <w:pPr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</w:pPr>
                          <w:proofErr w:type="spellStart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>Gizlilik</w:t>
                          </w:r>
                          <w:proofErr w:type="spellEnd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>Sınıflandırması</w:t>
                          </w:r>
                          <w:proofErr w:type="spellEnd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 xml:space="preserve"> :</w:t>
                          </w:r>
                          <w:proofErr w:type="gramEnd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>Genel</w:t>
                          </w:r>
                          <w:proofErr w:type="spellEnd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F90A75">
                            <w:rPr>
                              <w:rFonts w:ascii="Calibri" w:hAnsi="Calibri" w:cs="Calibri"/>
                              <w:color w:val="317100"/>
                              <w:sz w:val="22"/>
                            </w:rPr>
                            <w:t>Paylaşım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2084a43b7856b3f39802689" o:spid="_x0000_s1026" type="#_x0000_t202" alt="{&quot;HashCode&quot;:-2060151411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592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F90A75" w:rsidRPr="00F90A75" w:rsidRDefault="00F90A75" w:rsidP="00F90A75">
                    <w:pPr>
                      <w:rPr>
                        <w:rFonts w:ascii="Calibri" w:hAnsi="Calibri" w:cs="Calibri"/>
                        <w:color w:val="317100"/>
                        <w:sz w:val="22"/>
                      </w:rPr>
                    </w:pPr>
                    <w:proofErr w:type="spellStart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>Gizlilik</w:t>
                    </w:r>
                    <w:proofErr w:type="spellEnd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 xml:space="preserve"> </w:t>
                    </w:r>
                    <w:proofErr w:type="spellStart"/>
                    <w:proofErr w:type="gramStart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>Sınıflandırması</w:t>
                    </w:r>
                    <w:proofErr w:type="spellEnd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 xml:space="preserve"> :</w:t>
                    </w:r>
                    <w:proofErr w:type="gramEnd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 xml:space="preserve"> </w:t>
                    </w:r>
                    <w:proofErr w:type="spellStart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>Genel</w:t>
                    </w:r>
                    <w:proofErr w:type="spellEnd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 xml:space="preserve"> </w:t>
                    </w:r>
                    <w:proofErr w:type="spellStart"/>
                    <w:r w:rsidRPr="00F90A75">
                      <w:rPr>
                        <w:rFonts w:ascii="Calibri" w:hAnsi="Calibri" w:cs="Calibri"/>
                        <w:color w:val="317100"/>
                        <w:sz w:val="22"/>
                      </w:rPr>
                      <w:t>Paylaşım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217" w:rsidRDefault="003A3217" w:rsidP="00B01A05">
      <w:r>
        <w:separator/>
      </w:r>
    </w:p>
  </w:footnote>
  <w:footnote w:type="continuationSeparator" w:id="0">
    <w:p w:rsidR="003A3217" w:rsidRDefault="003A3217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84481"/>
    <w:multiLevelType w:val="hybridMultilevel"/>
    <w:tmpl w:val="7EEED158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BCB4667"/>
    <w:multiLevelType w:val="hybridMultilevel"/>
    <w:tmpl w:val="5A7EF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1"/>
  </w:num>
  <w:num w:numId="5">
    <w:abstractNumId w:val="14"/>
  </w:num>
  <w:num w:numId="6">
    <w:abstractNumId w:val="3"/>
  </w:num>
  <w:num w:numId="7">
    <w:abstractNumId w:val="6"/>
  </w:num>
  <w:num w:numId="8">
    <w:abstractNumId w:val="2"/>
  </w:num>
  <w:num w:numId="9">
    <w:abstractNumId w:val="13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BE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3217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57344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4644"/>
    <w:rsid w:val="00665F5E"/>
    <w:rsid w:val="00666C1E"/>
    <w:rsid w:val="00670745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6FBE"/>
    <w:rsid w:val="007772D3"/>
    <w:rsid w:val="00781CE1"/>
    <w:rsid w:val="00782BD5"/>
    <w:rsid w:val="007872BC"/>
    <w:rsid w:val="007C552F"/>
    <w:rsid w:val="007C7C4B"/>
    <w:rsid w:val="007F70A6"/>
    <w:rsid w:val="00801BF2"/>
    <w:rsid w:val="008044A7"/>
    <w:rsid w:val="0080539B"/>
    <w:rsid w:val="00810CF3"/>
    <w:rsid w:val="00811B86"/>
    <w:rsid w:val="0081333F"/>
    <w:rsid w:val="00817DB4"/>
    <w:rsid w:val="00837709"/>
    <w:rsid w:val="00840CF7"/>
    <w:rsid w:val="0086192E"/>
    <w:rsid w:val="00861980"/>
    <w:rsid w:val="00866A21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85F62"/>
    <w:rsid w:val="00AB30F3"/>
    <w:rsid w:val="00AC1FED"/>
    <w:rsid w:val="00AC2B1C"/>
    <w:rsid w:val="00AC6CDB"/>
    <w:rsid w:val="00AE2E12"/>
    <w:rsid w:val="00AF3558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4AA0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0A75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21A1C"/>
  <w14:defaultImageDpi w14:val="32767"/>
  <w15:chartTrackingRefBased/>
  <w15:docId w15:val="{971B8AA5-5994-49A1-93AC-27367F8E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484560\Desktop\IC-Test-Case-Planning-and-Execution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A26EC3-FB0D-4F98-A9B4-202A944D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IC-Test-Case-Planning-and-Execution-Template-10549_WORD.dotx</Template>
  <TotalTime>85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Aynacı</dc:creator>
  <cp:keywords/>
  <dc:description/>
  <cp:lastModifiedBy>Sevda Aynacı</cp:lastModifiedBy>
  <cp:revision>3</cp:revision>
  <cp:lastPrinted>2019-01-26T22:57:00Z</cp:lastPrinted>
  <dcterms:created xsi:type="dcterms:W3CDTF">2020-10-02T10:59:00Z</dcterms:created>
  <dcterms:modified xsi:type="dcterms:W3CDTF">2020-10-02T12:25:00Z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98680c-d154-4a47-b9db-39978febfb3a_Enabled">
    <vt:lpwstr>True</vt:lpwstr>
  </property>
  <property fmtid="{D5CDD505-2E9C-101B-9397-08002B2CF9AE}" pid="3" name="MSIP_Label_3a98680c-d154-4a47-b9db-39978febfb3a_SiteId">
    <vt:lpwstr>1e1aa76b-4b02-45f4-9417-2e13eb0da973</vt:lpwstr>
  </property>
  <property fmtid="{D5CDD505-2E9C-101B-9397-08002B2CF9AE}" pid="4" name="MSIP_Label_3a98680c-d154-4a47-b9db-39978febfb3a_Owner">
    <vt:lpwstr>sevda.aynaci@kocsistem.com.tr</vt:lpwstr>
  </property>
  <property fmtid="{D5CDD505-2E9C-101B-9397-08002B2CF9AE}" pid="5" name="MSIP_Label_3a98680c-d154-4a47-b9db-39978febfb3a_SetDate">
    <vt:lpwstr>2020-10-02T12:20:42.1468299Z</vt:lpwstr>
  </property>
  <property fmtid="{D5CDD505-2E9C-101B-9397-08002B2CF9AE}" pid="6" name="MSIP_Label_3a98680c-d154-4a47-b9db-39978febfb3a_Name">
    <vt:lpwstr>GENEL</vt:lpwstr>
  </property>
  <property fmtid="{D5CDD505-2E9C-101B-9397-08002B2CF9AE}" pid="7" name="MSIP_Label_3a98680c-d154-4a47-b9db-39978febfb3a_Application">
    <vt:lpwstr>Microsoft Azure Information Protection</vt:lpwstr>
  </property>
  <property fmtid="{D5CDD505-2E9C-101B-9397-08002B2CF9AE}" pid="8" name="MSIP_Label_3a98680c-d154-4a47-b9db-39978febfb3a_ActionId">
    <vt:lpwstr>872b15cc-3f84-408d-b4a3-226213be79b5</vt:lpwstr>
  </property>
  <property fmtid="{D5CDD505-2E9C-101B-9397-08002B2CF9AE}" pid="9" name="MSIP_Label_3a98680c-d154-4a47-b9db-39978febfb3a_Extended_MSFT_Method">
    <vt:lpwstr>Manual</vt:lpwstr>
  </property>
  <property fmtid="{D5CDD505-2E9C-101B-9397-08002B2CF9AE}" pid="10" name="Sensitivity">
    <vt:lpwstr>GENEL</vt:lpwstr>
  </property>
</Properties>
</file>